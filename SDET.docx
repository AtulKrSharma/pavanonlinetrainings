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9131" w14:textId="6317EB51" w:rsidR="0016031F" w:rsidRPr="00C76FEC" w:rsidRDefault="00FB2DA3" w:rsidP="00CA7344">
      <w:pPr>
        <w:pStyle w:val="Heading1"/>
        <w:spacing w:before="0" w:after="0"/>
        <w:jc w:val="center"/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</w:pP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FULL STACK AUTOMATION</w:t>
      </w:r>
      <w:r w:rsidR="0096324E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0D91"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(SDET</w:t>
      </w:r>
      <w:r w:rsidRPr="00C76FEC">
        <w:rPr>
          <w:rFonts w:asciiTheme="minorHAnsi" w:hAnsiTheme="minorHAnsi" w:cstheme="minorHAnsi"/>
          <w:color w:val="FF0000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9886747" w14:textId="77777777" w:rsidR="0016031F" w:rsidRPr="007F38FC" w:rsidRDefault="0016031F" w:rsidP="00CA7344">
      <w:pPr>
        <w:pStyle w:val="Heading1"/>
        <w:spacing w:before="0" w:after="0"/>
        <w:rPr>
          <w:rFonts w:ascii="Open Sans" w:hAnsi="Open Sans" w:cs="Open Sans"/>
          <w:sz w:val="22"/>
          <w:szCs w:val="22"/>
        </w:rPr>
      </w:pPr>
    </w:p>
    <w:p w14:paraId="5802E2AF" w14:textId="57ABEBF8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>WHAT YOU GET</w:t>
      </w:r>
    </w:p>
    <w:p w14:paraId="1A6648DA" w14:textId="77777777" w:rsidR="007B28EB" w:rsidRPr="007F38FC" w:rsidRDefault="007B28EB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1BC5A3E0" w14:textId="14E37CD5" w:rsidR="00CF020C" w:rsidRPr="007F38FC" w:rsidRDefault="00FC11C4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6</w:t>
      </w:r>
      <w:r w:rsidR="00CF020C" w:rsidRPr="007F38FC">
        <w:rPr>
          <w:rFonts w:ascii="Open Sans" w:eastAsia="Times New Roman" w:hAnsi="Open Sans" w:cs="Open Sans"/>
          <w:color w:val="000000"/>
        </w:rPr>
        <w:t xml:space="preserve">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Basic + </w:t>
      </w:r>
      <w:r w:rsidRPr="007F38FC">
        <w:rPr>
          <w:rFonts w:ascii="Open Sans" w:eastAsia="Times New Roman" w:hAnsi="Open Sans" w:cs="Open Sans"/>
          <w:color w:val="000000"/>
        </w:rPr>
        <w:t xml:space="preserve">2 weeks of </w:t>
      </w:r>
      <w:r w:rsidR="00616E26" w:rsidRPr="007F38FC">
        <w:rPr>
          <w:rFonts w:ascii="Open Sans" w:eastAsia="Times New Roman" w:hAnsi="Open Sans" w:cs="Open Sans"/>
          <w:color w:val="000000"/>
        </w:rPr>
        <w:t xml:space="preserve">Advanced Automation Course </w:t>
      </w:r>
      <w:r w:rsidR="00CF020C" w:rsidRPr="007F38FC">
        <w:rPr>
          <w:rFonts w:ascii="Open Sans" w:eastAsia="Times New Roman" w:hAnsi="Open Sans" w:cs="Open Sans"/>
          <w:color w:val="000000"/>
        </w:rPr>
        <w:t>training</w:t>
      </w:r>
    </w:p>
    <w:p w14:paraId="6A5F24D9" w14:textId="77777777" w:rsidR="007B28EB" w:rsidRPr="007F38FC" w:rsidRDefault="007B28EB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10 hours weekly training</w:t>
      </w:r>
    </w:p>
    <w:p w14:paraId="082C7C9B" w14:textId="1E1BC83A" w:rsidR="00CF020C" w:rsidRPr="007F38FC" w:rsidRDefault="00CF020C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5 days online access to teacher</w:t>
      </w:r>
    </w:p>
    <w:p w14:paraId="6DB66786" w14:textId="19C89342" w:rsidR="00616E26" w:rsidRPr="007F38FC" w:rsidRDefault="00616E26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Online Training with a Live Instructor</w:t>
      </w:r>
    </w:p>
    <w:p w14:paraId="3B233B09" w14:textId="3DCB4F8C" w:rsidR="00616E26" w:rsidRPr="007F38FC" w:rsidRDefault="00691A1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 xml:space="preserve">Life time access on </w:t>
      </w:r>
      <w:r w:rsidR="00616E26" w:rsidRPr="007F38FC">
        <w:rPr>
          <w:rFonts w:ascii="Open Sans" w:eastAsia="Times New Roman" w:hAnsi="Open Sans" w:cs="Open Sans"/>
          <w:color w:val="000000"/>
        </w:rPr>
        <w:t>Recorded class videos</w:t>
      </w:r>
    </w:p>
    <w:p w14:paraId="21268BB0" w14:textId="4A44A78A" w:rsidR="00CF020C" w:rsidRPr="007F38FC" w:rsidRDefault="00D7697E" w:rsidP="00EF672A">
      <w:pPr>
        <w:pStyle w:val="ListParagraph"/>
        <w:numPr>
          <w:ilvl w:val="0"/>
          <w:numId w:val="34"/>
        </w:numPr>
        <w:textAlignment w:val="baseline"/>
        <w:rPr>
          <w:rFonts w:ascii="Open Sans" w:eastAsia="Times New Roman" w:hAnsi="Open Sans" w:cs="Open Sans"/>
          <w:color w:val="000000"/>
        </w:rPr>
      </w:pPr>
      <w:r w:rsidRPr="007F38FC">
        <w:rPr>
          <w:rFonts w:ascii="Open Sans" w:eastAsia="Times New Roman" w:hAnsi="Open Sans" w:cs="Open Sans"/>
          <w:color w:val="000000"/>
        </w:rPr>
        <w:t>R</w:t>
      </w:r>
      <w:r w:rsidR="00616E26" w:rsidRPr="007F38FC">
        <w:rPr>
          <w:rFonts w:ascii="Open Sans" w:eastAsia="Times New Roman" w:hAnsi="Open Sans" w:cs="Open Sans"/>
          <w:color w:val="000000"/>
        </w:rPr>
        <w:t>equired Automation Testing software’s will be provided</w:t>
      </w:r>
    </w:p>
    <w:p w14:paraId="45BBDE7B" w14:textId="77777777" w:rsidR="00616E26" w:rsidRPr="007F38FC" w:rsidRDefault="00616E26" w:rsidP="00CA7344">
      <w:pPr>
        <w:pStyle w:val="ListParagraph"/>
        <w:spacing w:line="240" w:lineRule="auto"/>
        <w:textAlignment w:val="baseline"/>
        <w:rPr>
          <w:rFonts w:ascii="Open Sans" w:eastAsia="Times New Roman" w:hAnsi="Open Sans" w:cs="Open Sans"/>
          <w:color w:val="000000"/>
        </w:rPr>
      </w:pPr>
    </w:p>
    <w:p w14:paraId="3662E3C4" w14:textId="62FA37EF" w:rsidR="00CF020C" w:rsidRPr="007F38FC" w:rsidRDefault="008E4CA9" w:rsidP="00CA7344">
      <w:pPr>
        <w:pStyle w:val="Heading1"/>
        <w:spacing w:before="0" w:after="0"/>
        <w:rPr>
          <w:rFonts w:ascii="Open Sans" w:hAnsi="Open Sans" w:cs="Open Sans"/>
          <w:sz w:val="44"/>
          <w:szCs w:val="44"/>
        </w:rPr>
      </w:pPr>
      <w:r w:rsidRPr="007F38FC">
        <w:rPr>
          <w:rFonts w:ascii="Open Sans" w:hAnsi="Open Sans" w:cs="Open Sans"/>
          <w:sz w:val="44"/>
          <w:szCs w:val="44"/>
        </w:rPr>
        <w:t xml:space="preserve">WHAT YOU’LL LEARN </w:t>
      </w:r>
    </w:p>
    <w:p w14:paraId="2C87000F" w14:textId="77777777" w:rsidR="00CF020C" w:rsidRPr="007F38FC" w:rsidRDefault="00CF020C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31C27FB" w14:textId="77777777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BASIC COURSE: (6 WEEKS)</w:t>
      </w:r>
    </w:p>
    <w:p w14:paraId="4F126C35" w14:textId="77777777" w:rsidR="005D388A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45194C41" w14:textId="764EFB7A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1: Overview on </w:t>
      </w:r>
      <w:r w:rsidR="00C713D3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Automation </w:t>
      </w:r>
    </w:p>
    <w:p w14:paraId="768F2703" w14:textId="79A4F9C1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2: Java Programming </w:t>
      </w:r>
    </w:p>
    <w:p w14:paraId="6CD89047" w14:textId="6AC6380D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3: Selenium WebDriver </w:t>
      </w:r>
    </w:p>
    <w:p w14:paraId="4B23ED1A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4: TestNG</w:t>
      </w:r>
    </w:p>
    <w:p w14:paraId="3C4BDB48" w14:textId="3D9DDDE8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5: Extent Reports, Page Object Model &amp; Log4J</w:t>
      </w:r>
      <w:r w:rsidR="00C66277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45283505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6: Maven </w:t>
      </w:r>
    </w:p>
    <w:p w14:paraId="3286CED1" w14:textId="77777777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7: Automation Frameworks </w:t>
      </w:r>
    </w:p>
    <w:p w14:paraId="78B90522" w14:textId="52AFF0BE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8: Jenkins, GIT &amp; Github  </w:t>
      </w:r>
    </w:p>
    <w:p w14:paraId="7FAF7BEA" w14:textId="789575FD" w:rsidR="002265F0" w:rsidRDefault="002265F0" w:rsidP="002265F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9: Docker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Zalenium</w:t>
      </w:r>
      <w:r w:rsidR="0061351D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(Recorded videos)</w:t>
      </w:r>
    </w:p>
    <w:p w14:paraId="18DC6F16" w14:textId="500FFE21" w:rsidR="00F06BEC" w:rsidRPr="007F38FC" w:rsidRDefault="00F06BEC" w:rsidP="002265F0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10: </w:t>
      </w:r>
      <w:proofErr w:type="spellStart"/>
      <w:r w:rsidRP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BrowserStack</w:t>
      </w:r>
      <w:proofErr w:type="spellEnd"/>
      <w:r w:rsidRP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&amp; </w:t>
      </w:r>
      <w:proofErr w:type="spellStart"/>
      <w:r w:rsidRP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SauceLabs</w:t>
      </w:r>
      <w:proofErr w:type="spellEnd"/>
      <w:r w:rsidR="002C64D6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 </w:t>
      </w:r>
      <w:r w:rsidR="002C64D6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(Recorded videos)</w:t>
      </w:r>
    </w:p>
    <w:p w14:paraId="3A8D7810" w14:textId="77777777" w:rsidR="007B64A9" w:rsidRPr="007F38FC" w:rsidRDefault="007B64A9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FF0000"/>
          <w:sz w:val="22"/>
          <w:szCs w:val="22"/>
          <w:bdr w:val="none" w:sz="0" w:space="0" w:color="auto" w:frame="1"/>
        </w:rPr>
      </w:pPr>
    </w:p>
    <w:p w14:paraId="3D0140EB" w14:textId="437354EA" w:rsidR="00CE15DB" w:rsidRPr="007F38FC" w:rsidRDefault="00CE15DB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</w:pPr>
      <w:r w:rsidRPr="007F38FC">
        <w:rPr>
          <w:rFonts w:ascii="Open Sans" w:hAnsi="Open Sans" w:cs="Open Sans"/>
          <w:color w:val="FF0000"/>
          <w:sz w:val="36"/>
          <w:szCs w:val="36"/>
          <w:bdr w:val="none" w:sz="0" w:space="0" w:color="auto" w:frame="1"/>
        </w:rPr>
        <w:t>ADVANCED COURSE (2 WEEKS)</w:t>
      </w:r>
    </w:p>
    <w:p w14:paraId="4D03DD98" w14:textId="77777777" w:rsidR="005D388A" w:rsidRPr="007F38FC" w:rsidRDefault="005D38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223C115" w14:textId="5E53C623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Module </w:t>
      </w:r>
      <w:r w:rsidR="00383F84"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</w:t>
      </w:r>
      <w:r w:rsid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Cucumber </w:t>
      </w:r>
    </w:p>
    <w:p w14:paraId="20B3047E" w14:textId="3B34530A" w:rsidR="00CE15DB" w:rsidRPr="007F38FC" w:rsidRDefault="00CE15DB" w:rsidP="00CA7344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Module 1</w:t>
      </w:r>
      <w:r w:rsidR="00F06BE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: API Testing using </w:t>
      </w:r>
      <w:r w:rsidR="0012760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postman &amp; 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Rest Assured</w:t>
      </w:r>
    </w:p>
    <w:p w14:paraId="455B73B6" w14:textId="6072EC0D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</w:p>
    <w:p w14:paraId="03D393C0" w14:textId="2858F29A" w:rsidR="002D0D91" w:rsidRPr="007F38FC" w:rsidRDefault="002D0D91" w:rsidP="00CA7344">
      <w:pPr>
        <w:pStyle w:val="Image"/>
        <w:spacing w:line="240" w:lineRule="auto"/>
        <w:ind w:left="720"/>
        <w:jc w:val="left"/>
        <w:rPr>
          <w:rFonts w:ascii="Open Sans" w:hAnsi="Open Sans" w:cs="Open Sans"/>
        </w:rPr>
      </w:pPr>
    </w:p>
    <w:p w14:paraId="00A75CC9" w14:textId="28DEE85E" w:rsidR="0026484A" w:rsidRPr="007F38FC" w:rsidRDefault="0016031F" w:rsidP="00CA7344">
      <w:pPr>
        <w:pStyle w:val="Heading1"/>
        <w:spacing w:before="0" w:after="0"/>
        <w:rPr>
          <w:rFonts w:ascii="Open Sans" w:hAnsi="Open Sans" w:cs="Open Sans"/>
          <w:color w:val="262626" w:themeColor="text1" w:themeTint="D9"/>
          <w:sz w:val="36"/>
          <w:szCs w:val="36"/>
        </w:rPr>
      </w:pPr>
      <w:r w:rsidRPr="007F38FC">
        <w:rPr>
          <w:rFonts w:ascii="Open Sans" w:hAnsi="Open Sans" w:cs="Open Sans"/>
          <w:color w:val="262626" w:themeColor="text1" w:themeTint="D9"/>
          <w:sz w:val="36"/>
          <w:szCs w:val="36"/>
        </w:rPr>
        <w:t>BASIC COURSE</w:t>
      </w:r>
    </w:p>
    <w:p w14:paraId="0A23E750" w14:textId="77777777" w:rsidR="00CA7344" w:rsidRPr="007F38FC" w:rsidRDefault="00CA7344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7560D2D8" w14:textId="38254DB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1: Overview on </w:t>
      </w:r>
      <w:r w:rsidR="003D6FE5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Software Testing &amp;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Automation</w:t>
      </w:r>
    </w:p>
    <w:p w14:paraId="1E858C6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Software testing?</w:t>
      </w:r>
    </w:p>
    <w:p w14:paraId="0468F11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Ways of Software Testing</w:t>
      </w:r>
    </w:p>
    <w:p w14:paraId="48F4C6E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Challenges in Manual testing</w:t>
      </w:r>
    </w:p>
    <w:p w14:paraId="717E9E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Use of automation Testing</w:t>
      </w:r>
    </w:p>
    <w:p w14:paraId="218BAD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Tools for Automation Testing</w:t>
      </w:r>
    </w:p>
    <w:p w14:paraId="0688934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Selenium?</w:t>
      </w:r>
    </w:p>
    <w:p w14:paraId="4085CCA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Features of Selenium</w:t>
      </w:r>
    </w:p>
    <w:p w14:paraId="6807EF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Limitations in Selenium</w:t>
      </w:r>
    </w:p>
    <w:p w14:paraId="44DA2DB7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5FF57D06" w14:textId="6D61FBD0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 2: Java </w:t>
      </w:r>
      <w:r w:rsidR="00890770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Programming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7CA43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Java</w:t>
      </w:r>
    </w:p>
    <w:p w14:paraId="5579E99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Setup Java Environment</w:t>
      </w:r>
    </w:p>
    <w:p w14:paraId="4103FAD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Eclipse/IntelliJ IDEA</w:t>
      </w:r>
    </w:p>
    <w:p w14:paraId="50BBA70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Basic Java Program</w:t>
      </w:r>
    </w:p>
    <w:p w14:paraId="4A04BBD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Compile and run a Java program</w:t>
      </w:r>
    </w:p>
    <w:p w14:paraId="32A64B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console output</w:t>
      </w:r>
    </w:p>
    <w:p w14:paraId="309E8F5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Variables and Data Types</w:t>
      </w:r>
    </w:p>
    <w:p w14:paraId="4DED7A2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Operators</w:t>
      </w:r>
    </w:p>
    <w:p w14:paraId="2A7344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statements</w:t>
      </w:r>
    </w:p>
    <w:p w14:paraId="23147D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Looping statements</w:t>
      </w:r>
    </w:p>
    <w:p w14:paraId="640F820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Single Dimensional array</w:t>
      </w:r>
    </w:p>
    <w:p w14:paraId="41FBC9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Double Dimensional array</w:t>
      </w:r>
    </w:p>
    <w:p w14:paraId="736137C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Object class</w:t>
      </w:r>
    </w:p>
    <w:p w14:paraId="73A6DB1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Class</w:t>
      </w:r>
    </w:p>
    <w:p w14:paraId="632FC19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String methods</w:t>
      </w:r>
    </w:p>
    <w:p w14:paraId="31E4D81F" w14:textId="522E433F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​Classes and Objects</w:t>
      </w:r>
    </w:p>
    <w:p w14:paraId="3343F88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methods</w:t>
      </w:r>
    </w:p>
    <w:p w14:paraId="51A20FA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to the methods</w:t>
      </w:r>
    </w:p>
    <w:p w14:paraId="513F9E3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Call by value and call by reference</w:t>
      </w:r>
    </w:p>
    <w:p w14:paraId="10A552F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Constructor</w:t>
      </w:r>
    </w:p>
    <w:p w14:paraId="316C7CF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Overloading</w:t>
      </w:r>
    </w:p>
    <w:p w14:paraId="2A01C74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Constructor Overloading</w:t>
      </w:r>
    </w:p>
    <w:p w14:paraId="21478C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this, final keywords</w:t>
      </w:r>
    </w:p>
    <w:p w14:paraId="50EE4E1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Static variables and methods</w:t>
      </w:r>
    </w:p>
    <w:p w14:paraId="613629E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Inheritance</w:t>
      </w:r>
    </w:p>
    <w:p w14:paraId="75F3996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Method Overriding</w:t>
      </w:r>
    </w:p>
    <w:p w14:paraId="1D50ED9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Java Interfaces</w:t>
      </w:r>
    </w:p>
    <w:p w14:paraId="44B8A1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Access Modifiers</w:t>
      </w:r>
    </w:p>
    <w:p w14:paraId="7A0A944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Java Packages</w:t>
      </w:r>
    </w:p>
    <w:p w14:paraId="02E75C7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Exception Handling</w:t>
      </w:r>
    </w:p>
    <w:p w14:paraId="00D2C74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Array List</w:t>
      </w:r>
    </w:p>
    <w:p w14:paraId="3134A3C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Hash Map</w:t>
      </w:r>
    </w:p>
    <w:p w14:paraId="4B7CBD3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JDBC</w:t>
      </w:r>
    </w:p>
    <w:p w14:paraId="591A0186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​</w:t>
      </w:r>
    </w:p>
    <w:p w14:paraId="0B74CF0D" w14:textId="29EF36E7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 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3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Selenium WebDriver</w:t>
      </w:r>
    </w:p>
    <w:p w14:paraId="1B37E78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WebDriver API</w:t>
      </w:r>
    </w:p>
    <w:p w14:paraId="4AB952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Project in Eclipse</w:t>
      </w:r>
    </w:p>
    <w:p w14:paraId="429EBE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Create WebDriver test case</w:t>
      </w:r>
    </w:p>
    <w:p w14:paraId="5EED28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case on multiple browsers</w:t>
      </w:r>
    </w:p>
    <w:p w14:paraId="4B30D5D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Locators</w:t>
      </w:r>
    </w:p>
    <w:p w14:paraId="2B87685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are locators?</w:t>
      </w:r>
    </w:p>
    <w:p w14:paraId="04BB0BB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of Locators</w:t>
      </w:r>
    </w:p>
    <w:p w14:paraId="16BDBFE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XPath in different ways</w:t>
      </w:r>
    </w:p>
    <w:p w14:paraId="0877D8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use ChroPath in Chrome</w:t>
      </w:r>
    </w:p>
    <w:p w14:paraId="78C8396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Types XPath</w:t>
      </w:r>
    </w:p>
    <w:p w14:paraId="344E31EE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Writing XPath</w:t>
      </w:r>
    </w:p>
    <w:p w14:paraId="36DE3C5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Built-in functions in XPath</w:t>
      </w:r>
    </w:p>
    <w:p w14:paraId="06BCECD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Dynamic elements using XPath</w:t>
      </w:r>
    </w:p>
    <w:p w14:paraId="18D769F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WebDriver commands</w:t>
      </w:r>
    </w:p>
    <w:p w14:paraId="1B08415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Browser commands</w:t>
      </w:r>
    </w:p>
    <w:p w14:paraId="26BF1A3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Get commands</w:t>
      </w:r>
    </w:p>
    <w:p w14:paraId="0C5E977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Switching commands</w:t>
      </w:r>
    </w:p>
    <w:p w14:paraId="23E65D8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Navigation commands</w:t>
      </w:r>
    </w:p>
    <w:p w14:paraId="579E7941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Conditional commands</w:t>
      </w:r>
    </w:p>
    <w:p w14:paraId="759E867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Implicit, Explicit and Fluent Waits</w:t>
      </w:r>
    </w:p>
    <w:p w14:paraId="5D991A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Web Elements</w:t>
      </w:r>
    </w:p>
    <w:p w14:paraId="558D60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Textbox/Input box</w:t>
      </w:r>
    </w:p>
    <w:p w14:paraId="2BC9496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Links</w:t>
      </w:r>
    </w:p>
    <w:p w14:paraId="64112BA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Radio Button/Checkbox</w:t>
      </w:r>
    </w:p>
    <w:p w14:paraId="01C4E44A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Dropdown box/Combo box</w:t>
      </w:r>
    </w:p>
    <w:p w14:paraId="7976A1F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Multi Select dropdown</w:t>
      </w:r>
    </w:p>
    <w:p w14:paraId="572FFAE3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List box</w:t>
      </w:r>
    </w:p>
    <w:p w14:paraId="66B8C0F0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Calendar/Date Picker</w:t>
      </w:r>
    </w:p>
    <w:p w14:paraId="58CE954C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 Links</w:t>
      </w:r>
    </w:p>
    <w:p w14:paraId="084263D9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HTML frames/Iframes</w:t>
      </w:r>
    </w:p>
    <w:p w14:paraId="75FD2A2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Web/HTML Tables</w:t>
      </w:r>
    </w:p>
    <w:p w14:paraId="0C46644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actions using Actions class</w:t>
      </w:r>
    </w:p>
    <w:p w14:paraId="03827A8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Mouseover</w:t>
      </w:r>
    </w:p>
    <w:p w14:paraId="3FA32206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double click</w:t>
      </w:r>
    </w:p>
    <w:p w14:paraId="705D149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Mouse right clicks</w:t>
      </w:r>
    </w:p>
    <w:p w14:paraId="3DED0CCD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Drag and Drop</w:t>
      </w:r>
    </w:p>
    <w:p w14:paraId="4A10E3D2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Slider/scroll bar</w:t>
      </w:r>
    </w:p>
    <w:p w14:paraId="0500D6D8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lastRenderedPageBreak/>
        <w:t>Resizing</w:t>
      </w:r>
    </w:p>
    <w:p w14:paraId="0C3ED0FF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Tooltips</w:t>
      </w:r>
    </w:p>
    <w:p w14:paraId="7809AD7D" w14:textId="54DF7E95" w:rsidR="0095488E" w:rsidRPr="007F38FC" w:rsidRDefault="0095488E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Keyboard actions</w:t>
      </w:r>
    </w:p>
    <w:p w14:paraId="60E486C6" w14:textId="2D718BB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Robot Class</w:t>
      </w:r>
    </w:p>
    <w:p w14:paraId="3A13465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Sikuli</w:t>
      </w:r>
    </w:p>
    <w:p w14:paraId="107EBE2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JavaScript Executor</w:t>
      </w:r>
    </w:p>
    <w:p w14:paraId="6952386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Browser profiles</w:t>
      </w:r>
    </w:p>
    <w:p w14:paraId="124BD8B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Desired Capabilities</w:t>
      </w:r>
    </w:p>
    <w:p w14:paraId="02C6790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Handling cookies</w:t>
      </w:r>
    </w:p>
    <w:p w14:paraId="131E5F2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Headless browser testing</w:t>
      </w:r>
    </w:p>
    <w:p w14:paraId="0F364CC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Capturing Screenshots</w:t>
      </w:r>
    </w:p>
    <w:p w14:paraId="312CD38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Testing in Selenium</w:t>
      </w:r>
    </w:p>
    <w:p w14:paraId="1FBAA17B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data driven testing?</w:t>
      </w:r>
    </w:p>
    <w:p w14:paraId="55D1A634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Apache POI API</w:t>
      </w:r>
    </w:p>
    <w:p w14:paraId="3A40F8D5" w14:textId="77777777" w:rsidR="002A49A5" w:rsidRPr="007F38FC" w:rsidRDefault="002A49A5" w:rsidP="00CA7344">
      <w:pPr>
        <w:pStyle w:val="font8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Driven Tests using multiple sources</w:t>
      </w:r>
    </w:p>
    <w:p w14:paraId="66E1ED68" w14:textId="6FBBC6C7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Excel/csv files</w:t>
      </w:r>
    </w:p>
    <w:p w14:paraId="045DAACB" w14:textId="0EFB4A00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Java HashMap</w:t>
      </w:r>
    </w:p>
    <w:p w14:paraId="186DD277" w14:textId="09A78055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Databases</w:t>
      </w:r>
    </w:p>
    <w:p w14:paraId="482FD2DB" w14:textId="2B45C47B" w:rsidR="002A49A5" w:rsidRPr="007F38FC" w:rsidRDefault="002A49A5" w:rsidP="00CA7344">
      <w:pPr>
        <w:pStyle w:val="font8"/>
        <w:numPr>
          <w:ilvl w:val="2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Text files</w:t>
      </w:r>
    </w:p>
    <w:p w14:paraId="6DB8FB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Log4j for logging</w:t>
      </w:r>
    </w:p>
    <w:p w14:paraId="06A95A0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981619E" w14:textId="16564532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4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TestNG</w:t>
      </w:r>
    </w:p>
    <w:p w14:paraId="038AB628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TestNG? Features of TestNG</w:t>
      </w:r>
    </w:p>
    <w:p w14:paraId="7B7AC22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 TestNG in Eclipse</w:t>
      </w:r>
    </w:p>
    <w:p w14:paraId="2F76E65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How to write TestNG Test case</w:t>
      </w:r>
    </w:p>
    <w:p w14:paraId="7F6ED2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Annotations in TestNG</w:t>
      </w:r>
    </w:p>
    <w:p w14:paraId="5997C5F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Understanding testng.xml</w:t>
      </w:r>
    </w:p>
    <w:p w14:paraId="2E93B4F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html Report</w:t>
      </w:r>
    </w:p>
    <w:p w14:paraId="7391F55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Prioritizing tests</w:t>
      </w:r>
    </w:p>
    <w:p w14:paraId="417EF33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dependsOnMethods</w:t>
      </w:r>
    </w:p>
    <w:p w14:paraId="3E4627C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Skipping tests</w:t>
      </w:r>
    </w:p>
    <w:p w14:paraId="2470D51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Grouping methods</w:t>
      </w:r>
    </w:p>
    <w:p w14:paraId="17AC68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Parameterization</w:t>
      </w:r>
    </w:p>
    <w:p w14:paraId="4C32658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Passing parameters using xml</w:t>
      </w:r>
    </w:p>
    <w:p w14:paraId="446D89C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Parallel testing</w:t>
      </w:r>
    </w:p>
    <w:p w14:paraId="394BE87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Data Provider</w:t>
      </w:r>
    </w:p>
    <w:p w14:paraId="3023090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Invocation methods</w:t>
      </w:r>
    </w:p>
    <w:p w14:paraId="4B1D6665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TestNG Listeners</w:t>
      </w:r>
    </w:p>
    <w:p w14:paraId="74AFC645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658C8444" w14:textId="0F48BE0E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5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Extent Reports</w:t>
      </w:r>
      <w:r w:rsidR="00A33B87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,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Page Object Model &amp; Page Factory</w:t>
      </w:r>
    </w:p>
    <w:p w14:paraId="5ABAFF7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E66A9D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Page Object Model - Creating Page objects</w:t>
      </w:r>
    </w:p>
    <w:p w14:paraId="6C94FDB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Page Factory – @FindBy annotation</w:t>
      </w:r>
    </w:p>
    <w:p w14:paraId="78C74255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5DD2239B" w14:textId="6352C11C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lastRenderedPageBreak/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6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Maven Integration with Selenium</w:t>
      </w:r>
    </w:p>
    <w:p w14:paraId="61ACD29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Maven and Why Maven?</w:t>
      </w:r>
    </w:p>
    <w:p w14:paraId="3E16D5AC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Installing/Configuring Maven</w:t>
      </w:r>
    </w:p>
    <w:p w14:paraId="0D100EE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C17E76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Importing Maven Project into Eclipse</w:t>
      </w:r>
    </w:p>
    <w:p w14:paraId="7C15BC4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POM.xml?</w:t>
      </w:r>
    </w:p>
    <w:p w14:paraId="68E3CE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Adding Dependencies to POM.xml</w:t>
      </w:r>
    </w:p>
    <w:p w14:paraId="0C6D9751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FE050C8" w14:textId="229D6D0F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7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Automation Frameworks</w:t>
      </w:r>
    </w:p>
    <w:p w14:paraId="3B87DF3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Framework?</w:t>
      </w:r>
    </w:p>
    <w:p w14:paraId="668A797F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Various Types of Frameworks</w:t>
      </w:r>
    </w:p>
    <w:p w14:paraId="6963F26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Implementation of Hybrid Driven Framework from the scratch</w:t>
      </w:r>
    </w:p>
    <w:p w14:paraId="3A57172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Maven Project</w:t>
      </w:r>
    </w:p>
    <w:p w14:paraId="3A204D2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Update pom.xml with dependencies</w:t>
      </w:r>
    </w:p>
    <w:p w14:paraId="043C68B3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page objects and Object repository</w:t>
      </w:r>
    </w:p>
    <w:p w14:paraId="1C894FDB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utility files</w:t>
      </w:r>
    </w:p>
    <w:p w14:paraId="5AC93A3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Setting up configuration files</w:t>
      </w:r>
    </w:p>
    <w:p w14:paraId="74CADF30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automation test scripts</w:t>
      </w:r>
    </w:p>
    <w:p w14:paraId="25E12FC5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Creating data driven test scripts</w:t>
      </w:r>
    </w:p>
    <w:p w14:paraId="4AF271CE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extent reports</w:t>
      </w:r>
    </w:p>
    <w:p w14:paraId="5204D27D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Generating logs using log4j</w:t>
      </w:r>
    </w:p>
    <w:p w14:paraId="1E0BD968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 xml:space="preserve">Execute test scripts </w:t>
      </w:r>
    </w:p>
    <w:p w14:paraId="47A03602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Emailing test reports</w:t>
      </w:r>
    </w:p>
    <w:p w14:paraId="6844D2A6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through Maven</w:t>
      </w:r>
    </w:p>
    <w:p w14:paraId="33522809" w14:textId="77777777" w:rsidR="002A49A5" w:rsidRPr="007F38FC" w:rsidRDefault="002A49A5" w:rsidP="00CA7344">
      <w:pPr>
        <w:pStyle w:val="font8"/>
        <w:numPr>
          <w:ilvl w:val="1"/>
          <w:numId w:val="23"/>
        </w:numPr>
        <w:tabs>
          <w:tab w:val="clear" w:pos="1440"/>
          <w:tab w:val="num" w:pos="1530"/>
        </w:tabs>
        <w:spacing w:before="0" w:beforeAutospacing="0" w:after="0" w:afterAutospacing="0"/>
        <w:ind w:hanging="27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Execute test scripts using bat file</w:t>
      </w:r>
    </w:p>
    <w:p w14:paraId="1E8D0249" w14:textId="77777777" w:rsidR="00BA62CE" w:rsidRDefault="002A49A5" w:rsidP="00CA7344">
      <w:pPr>
        <w:pStyle w:val="font8"/>
        <w:spacing w:before="0" w:beforeAutospacing="0" w:after="0" w:afterAutospacing="0"/>
        <w:textAlignment w:val="baseline"/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</w:pPr>
      <w:r w:rsidRPr="007F38FC">
        <w:rPr>
          <w:rStyle w:val="wixguard"/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​</w:t>
      </w:r>
    </w:p>
    <w:p w14:paraId="54A4408D" w14:textId="3FAB0288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8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 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J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enkins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, 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GIT</w:t>
      </w:r>
      <w:r w:rsidR="00D535DD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&amp; GitHub</w:t>
      </w:r>
    </w:p>
    <w:p w14:paraId="3C4D497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What is Continues Integration?</w:t>
      </w:r>
    </w:p>
    <w:p w14:paraId="7C078DA7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Continuous Integration Tools</w:t>
      </w:r>
    </w:p>
    <w:p w14:paraId="48D22772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 and install Jenkins</w:t>
      </w:r>
    </w:p>
    <w:p w14:paraId="414009E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Maven integration with Jenkins</w:t>
      </w:r>
    </w:p>
    <w:p w14:paraId="50C95D7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Run selenium test scripts through Jenkins</w:t>
      </w:r>
    </w:p>
    <w:p w14:paraId="5813FAB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Downloading and Installing GIT</w:t>
      </w:r>
    </w:p>
    <w:p w14:paraId="11873AAB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Installing GIT and GITHUB plug-ins for Jenkins</w:t>
      </w:r>
    </w:p>
    <w:p w14:paraId="0BE27E54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Git commands</w:t>
      </w:r>
    </w:p>
    <w:p w14:paraId="0B150594" w14:textId="1C0BF879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  <w:bdr w:val="none" w:sz="0" w:space="0" w:color="auto" w:frame="1"/>
        </w:rPr>
        <w:t>Uploading project to Github</w:t>
      </w:r>
    </w:p>
    <w:p w14:paraId="774225A4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</w:p>
    <w:p w14:paraId="2C610EED" w14:textId="0571BBE6" w:rsidR="00051600" w:rsidRPr="007F38FC" w:rsidRDefault="00051600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Module 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9</w:t>
      </w:r>
      <w:r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>: Docker with Selenium Grid</w:t>
      </w:r>
      <w:r w:rsidR="0021403C" w:rsidRPr="007F38FC">
        <w:rPr>
          <w:rFonts w:ascii="Open Sans" w:hAnsi="Open Sans" w:cs="Open Sans"/>
          <w:b/>
          <w:color w:val="000000"/>
          <w:sz w:val="22"/>
          <w:szCs w:val="22"/>
          <w:bdr w:val="none" w:sz="0" w:space="0" w:color="auto" w:frame="1"/>
        </w:rPr>
        <w:t xml:space="preserve"> &amp; Zalenium</w:t>
      </w:r>
    </w:p>
    <w:p w14:paraId="16442909" w14:textId="77777777" w:rsidR="004E53D1" w:rsidRDefault="004E53D1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Selenium Grid</w:t>
      </w:r>
    </w:p>
    <w:p w14:paraId="7FCFD3F9" w14:textId="58177083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Virtualization?</w:t>
      </w:r>
    </w:p>
    <w:p w14:paraId="6303F98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Containerization/Container management?</w:t>
      </w:r>
    </w:p>
    <w:p w14:paraId="2A88BCD6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Docker, Docker Container &amp; Docker Image?</w:t>
      </w:r>
    </w:p>
    <w:p w14:paraId="5AC11CD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What is Docker Hub?</w:t>
      </w:r>
    </w:p>
    <w:p w14:paraId="3D7BEEF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Container Life Cycle</w:t>
      </w:r>
    </w:p>
    <w:p w14:paraId="568B86E5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Virtualization Vs docker</w:t>
      </w:r>
    </w:p>
    <w:p w14:paraId="41C2E11F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Docker helps in Automation?</w:t>
      </w:r>
    </w:p>
    <w:p w14:paraId="6C434B9C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Terminology</w:t>
      </w:r>
    </w:p>
    <w:p w14:paraId="6CB88858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Docker Commands</w:t>
      </w:r>
    </w:p>
    <w:p w14:paraId="7E538EBA" w14:textId="77777777" w:rsidR="00051600" w:rsidRPr="007F38FC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Run Selenium Tests on Docker Containers</w:t>
      </w:r>
    </w:p>
    <w:p w14:paraId="0FF041E4" w14:textId="62E7309E" w:rsidR="00927AC9" w:rsidRDefault="00051600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Selenium Grid on Docker</w:t>
      </w:r>
    </w:p>
    <w:p w14:paraId="5A411043" w14:textId="32194E89" w:rsidR="009E0635" w:rsidRPr="007F38FC" w:rsidRDefault="009E0635" w:rsidP="00CA7344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Run Selenium Tests on Cloud Platforms (Sauce Labs &amp; Browser Stack)</w:t>
      </w:r>
    </w:p>
    <w:p w14:paraId="7C1BDB2D" w14:textId="53B43C51" w:rsidR="00E10B87" w:rsidRDefault="00E10B87" w:rsidP="00CA7344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599469A" w14:textId="3173CA66" w:rsidR="00E10B87" w:rsidRDefault="00E10B87" w:rsidP="00E10B87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Module 10: </w:t>
      </w:r>
      <w:proofErr w:type="spellStart"/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BrowserStack</w:t>
      </w:r>
      <w:proofErr w:type="spellEnd"/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&amp; </w:t>
      </w:r>
      <w:proofErr w:type="spellStart"/>
      <w:r w:rsidRPr="00E10B87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SauceLabs</w:t>
      </w:r>
      <w:proofErr w:type="spellEnd"/>
    </w:p>
    <w:p w14:paraId="6362DAF0" w14:textId="77777777" w:rsidR="00E10B87" w:rsidRDefault="00E10B87" w:rsidP="00E10B87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Introduction to cloud services</w:t>
      </w:r>
    </w:p>
    <w:p w14:paraId="247CB986" w14:textId="160C1E29" w:rsidR="00E10B87" w:rsidRDefault="00E10B87" w:rsidP="00E10B87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</w:t>
      </w:r>
      <w:r>
        <w:rPr>
          <w:rFonts w:ascii="Open Sans" w:hAnsi="Open Sans" w:cs="Open Sans"/>
          <w:color w:val="000000"/>
          <w:sz w:val="22"/>
          <w:szCs w:val="22"/>
        </w:rPr>
        <w:t xml:space="preserve"> to Run Selenium Tests on Cloud?</w:t>
      </w:r>
    </w:p>
    <w:p w14:paraId="703689CE" w14:textId="53E08567" w:rsidR="00E10B87" w:rsidRPr="007F38FC" w:rsidRDefault="00E10B87" w:rsidP="00E10B87">
      <w:pPr>
        <w:pStyle w:val="font8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proofErr w:type="spellStart"/>
      <w:r>
        <w:rPr>
          <w:rFonts w:ascii="Open Sans" w:hAnsi="Open Sans" w:cs="Open Sans"/>
          <w:color w:val="000000"/>
          <w:sz w:val="22"/>
          <w:szCs w:val="22"/>
        </w:rPr>
        <w:t>BrowserStack</w:t>
      </w:r>
      <w:proofErr w:type="spellEnd"/>
      <w:r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>
        <w:rPr>
          <w:rFonts w:ascii="Open Sans" w:hAnsi="Open Sans" w:cs="Open Sans"/>
          <w:color w:val="000000"/>
          <w:sz w:val="22"/>
          <w:szCs w:val="22"/>
        </w:rPr>
        <w:t>SauceLabs</w:t>
      </w:r>
      <w:proofErr w:type="spellEnd"/>
    </w:p>
    <w:p w14:paraId="422870D0" w14:textId="77777777" w:rsidR="00E10B87" w:rsidRPr="00E10B87" w:rsidRDefault="00E10B87" w:rsidP="00E10B87">
      <w:pPr>
        <w:pStyle w:val="font8"/>
        <w:spacing w:before="0" w:beforeAutospacing="0" w:after="0" w:afterAutospacing="0" w:line="360" w:lineRule="auto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447AC9B7" w14:textId="77777777" w:rsidR="00E10B87" w:rsidRPr="007F38FC" w:rsidRDefault="00E10B87" w:rsidP="00CA7344">
      <w:pPr>
        <w:pStyle w:val="font8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2"/>
          <w:szCs w:val="22"/>
        </w:rPr>
      </w:pPr>
    </w:p>
    <w:p w14:paraId="365206DD" w14:textId="24DA721A" w:rsidR="0042398D" w:rsidRPr="007F38FC" w:rsidRDefault="00036DEF" w:rsidP="00CA7344">
      <w:pPr>
        <w:pStyle w:val="Heading1"/>
        <w:spacing w:before="0" w:after="0"/>
        <w:rPr>
          <w:rFonts w:ascii="Open Sans" w:hAnsi="Open Sans" w:cs="Open Sans"/>
          <w:sz w:val="36"/>
          <w:szCs w:val="36"/>
        </w:rPr>
      </w:pPr>
      <w:r w:rsidRPr="007F38FC">
        <w:rPr>
          <w:rFonts w:ascii="Open Sans" w:hAnsi="Open Sans" w:cs="Open Sans"/>
          <w:sz w:val="36"/>
          <w:szCs w:val="36"/>
        </w:rPr>
        <w:t>ADVANCED COURSE</w:t>
      </w:r>
    </w:p>
    <w:p w14:paraId="15AE27AE" w14:textId="77777777" w:rsidR="00D6478A" w:rsidRPr="007F38FC" w:rsidRDefault="00D6478A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1A732281" w14:textId="2BC03155" w:rsidR="002A49A5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5C2488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1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Cucumber</w:t>
      </w:r>
    </w:p>
    <w:p w14:paraId="4DFF6F6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Introduction</w:t>
      </w:r>
    </w:p>
    <w:p w14:paraId="5B609EC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TDD (Test Driven Development) Vs BDD (Behavior Driven Development)</w:t>
      </w:r>
    </w:p>
    <w:p w14:paraId="24B7F729" w14:textId="3BED6A62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Set Up Cucumber with Eclipse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 xml:space="preserve"> &amp; IntelliJ IDE’s</w:t>
      </w:r>
    </w:p>
    <w:p w14:paraId="4091A295" w14:textId="1FFF0FAD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Install Cucumber Plugin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s in Eclipse &amp; IntelliJ IDE’s</w:t>
      </w:r>
    </w:p>
    <w:p w14:paraId="5CF7ED9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Environment</w:t>
      </w:r>
    </w:p>
    <w:p w14:paraId="2E63A02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Setting Up Cucumber with Selenium </w:t>
      </w:r>
    </w:p>
    <w:p w14:paraId="129967B2" w14:textId="77777777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Maven dependencies for Cucumber</w:t>
      </w:r>
    </w:p>
    <w:p w14:paraId="426F5A3E" w14:textId="417CF286" w:rsidR="00DE47BB" w:rsidRPr="007F38FC" w:rsidRDefault="00DE47BB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Selenium Java Test</w:t>
      </w:r>
    </w:p>
    <w:p w14:paraId="3F0435F6" w14:textId="4B3FDAD0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Cucumber Gherkins </w:t>
      </w:r>
      <w:r w:rsidR="00DE47BB" w:rsidRPr="007F38FC">
        <w:rPr>
          <w:rFonts w:ascii="Open Sans" w:hAnsi="Open Sans" w:cs="Open Sans"/>
          <w:color w:val="000000"/>
          <w:sz w:val="22"/>
          <w:szCs w:val="22"/>
        </w:rPr>
        <w:t>Keywords</w:t>
      </w:r>
    </w:p>
    <w:p w14:paraId="1F96FBE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Features file</w:t>
      </w:r>
    </w:p>
    <w:p w14:paraId="7E49B496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Scenarios</w:t>
      </w:r>
    </w:p>
    <w:p w14:paraId="6CA1D421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Annotations</w:t>
      </w:r>
    </w:p>
    <w:p w14:paraId="1753D6B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Scenario Outline</w:t>
      </w:r>
    </w:p>
    <w:p w14:paraId="06613DD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Tag</w:t>
      </w:r>
    </w:p>
    <w:p w14:paraId="5B8F2C23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Data Tables</w:t>
      </w:r>
    </w:p>
    <w:p w14:paraId="1E9D274A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Parameterization in Cucumber</w:t>
      </w:r>
    </w:p>
    <w:p w14:paraId="0DF8FCEE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Comments</w:t>
      </w:r>
    </w:p>
    <w:p w14:paraId="240BEF09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Hooks</w:t>
      </w:r>
    </w:p>
    <w:p w14:paraId="78DDE51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Command Line Options</w:t>
      </w:r>
    </w:p>
    <w:p w14:paraId="73A98AE0" w14:textId="77777777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- JUnit Runner</w:t>
      </w:r>
    </w:p>
    <w:p w14:paraId="4A419B26" w14:textId="2526BA41" w:rsidR="002A49A5" w:rsidRPr="007F38FC" w:rsidRDefault="002A49A5" w:rsidP="00CA7344">
      <w:pPr>
        <w:pStyle w:val="font8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Cucumber – Reports generation both Html report and Json report</w:t>
      </w:r>
    </w:p>
    <w:p w14:paraId="6540E3D8" w14:textId="77777777" w:rsidR="00BA62CE" w:rsidRDefault="00BA62CE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0A183D5D" w14:textId="0C9A7DB8" w:rsidR="00253463" w:rsidRPr="007F38FC" w:rsidRDefault="002A49A5" w:rsidP="00CA7344">
      <w:pPr>
        <w:pStyle w:val="font8"/>
        <w:spacing w:before="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</w:pP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Module-1</w:t>
      </w:r>
      <w:r w:rsidR="005C2488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2</w:t>
      </w:r>
      <w:r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>: API/Webservices Testing</w:t>
      </w:r>
      <w:r w:rsidR="00670AF3" w:rsidRPr="007F38FC">
        <w:rPr>
          <w:rFonts w:ascii="Open Sans" w:hAnsi="Open Sans" w:cs="Open Sans"/>
          <w:b/>
          <w:bCs/>
          <w:color w:val="000000"/>
          <w:sz w:val="22"/>
          <w:szCs w:val="22"/>
          <w:bdr w:val="none" w:sz="0" w:space="0" w:color="auto" w:frame="1"/>
        </w:rPr>
        <w:t xml:space="preserve"> using RestAssured</w:t>
      </w:r>
    </w:p>
    <w:p w14:paraId="4BD5A547" w14:textId="6E4BE5BF" w:rsidR="002A49A5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Basics of API’s &amp; Webservices</w:t>
      </w:r>
    </w:p>
    <w:p w14:paraId="2A670DED" w14:textId="300A79CB" w:rsidR="00847A41" w:rsidRPr="007F38FC" w:rsidRDefault="00847A41" w:rsidP="00CA7344">
      <w:pPr>
        <w:pStyle w:val="font8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API Testing using Postman Tool</w:t>
      </w:r>
    </w:p>
    <w:p w14:paraId="3848C4C5" w14:textId="015332E7" w:rsidR="002A49A5" w:rsidRPr="007F38FC" w:rsidRDefault="002A49A5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lastRenderedPageBreak/>
        <w:t>REST Assured Setting up environment (Eclipse, Maven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, </w:t>
      </w:r>
      <w:r w:rsidRPr="007F38FC">
        <w:rPr>
          <w:rFonts w:ascii="Open Sans" w:hAnsi="Open Sans" w:cs="Open Sans"/>
          <w:color w:val="000000"/>
          <w:sz w:val="22"/>
          <w:szCs w:val="22"/>
        </w:rPr>
        <w:t>TestNG</w:t>
      </w:r>
      <w:r w:rsidR="00EB2C31"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r w:rsidR="00E7758C" w:rsidRPr="007F38FC">
        <w:rPr>
          <w:rFonts w:ascii="Open Sans" w:hAnsi="Open Sans" w:cs="Open Sans"/>
          <w:color w:val="000000"/>
          <w:sz w:val="22"/>
          <w:szCs w:val="22"/>
        </w:rPr>
        <w:t>Rest Assured</w:t>
      </w:r>
      <w:r w:rsidRPr="007F38FC">
        <w:rPr>
          <w:rFonts w:ascii="Open Sans" w:hAnsi="Open Sans" w:cs="Open Sans"/>
          <w:color w:val="000000"/>
          <w:sz w:val="22"/>
          <w:szCs w:val="22"/>
        </w:rPr>
        <w:t>)</w:t>
      </w:r>
    </w:p>
    <w:p w14:paraId="10E2AB1D" w14:textId="2385ECE4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Keywords </w:t>
      </w:r>
      <w:r w:rsidR="007C7597" w:rsidRPr="007F38FC">
        <w:rPr>
          <w:rFonts w:ascii="Open Sans" w:hAnsi="Open Sans" w:cs="Open Sans"/>
          <w:color w:val="000000"/>
          <w:sz w:val="22"/>
          <w:szCs w:val="22"/>
        </w:rPr>
        <w:t>used in</w:t>
      </w:r>
      <w:r w:rsidRPr="007F38FC">
        <w:rPr>
          <w:rFonts w:ascii="Open Sans" w:hAnsi="Open Sans" w:cs="Open Sans"/>
          <w:color w:val="000000"/>
          <w:sz w:val="22"/>
          <w:szCs w:val="22"/>
        </w:rPr>
        <w:t xml:space="preserve"> BDD Approach</w:t>
      </w:r>
    </w:p>
    <w:p w14:paraId="62CB41A3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GET Request</w:t>
      </w:r>
    </w:p>
    <w:p w14:paraId="2AA1FCB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POST Request</w:t>
      </w:r>
    </w:p>
    <w:p w14:paraId="2368743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PUT Request</w:t>
      </w:r>
    </w:p>
    <w:p w14:paraId="793F07E4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send DELETE Request</w:t>
      </w:r>
    </w:p>
    <w:p w14:paraId="021EB29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Validating Headers</w:t>
      </w:r>
    </w:p>
    <w:p w14:paraId="6EB5E899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Authorization parameters</w:t>
      </w:r>
    </w:p>
    <w:p w14:paraId="53A93A0F" w14:textId="2A14338D" w:rsidR="0043779A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Validations on JSON Response</w:t>
      </w:r>
    </w:p>
    <w:p w14:paraId="640A6708" w14:textId="0A5598AC" w:rsidR="00A70FB1" w:rsidRPr="007F38FC" w:rsidRDefault="00A70FB1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Advanced JSON concepts</w:t>
      </w:r>
    </w:p>
    <w:p w14:paraId="1E25216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Validations on XML Response</w:t>
      </w:r>
    </w:p>
    <w:p w14:paraId="117F18A1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How to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rooPath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&amp; </w:t>
      </w:r>
      <w:proofErr w:type="spellStart"/>
      <w:r w:rsidRPr="007F38FC">
        <w:rPr>
          <w:rFonts w:ascii="Open Sans" w:hAnsi="Open Sans" w:cs="Open Sans"/>
          <w:color w:val="000000"/>
          <w:sz w:val="22"/>
          <w:szCs w:val="22"/>
        </w:rPr>
        <w:t>detachRootPath</w:t>
      </w:r>
      <w:proofErr w:type="spellEnd"/>
      <w:r w:rsidRPr="007F38FC">
        <w:rPr>
          <w:rFonts w:ascii="Open Sans" w:hAnsi="Open Sans" w:cs="Open Sans"/>
          <w:color w:val="000000"/>
          <w:sz w:val="22"/>
          <w:szCs w:val="22"/>
        </w:rPr>
        <w:t xml:space="preserve"> in RestAssured</w:t>
      </w:r>
    </w:p>
    <w:p w14:paraId="53E092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Different ways of Reading Response</w:t>
      </w:r>
    </w:p>
    <w:p w14:paraId="695D8947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Headers</w:t>
      </w:r>
    </w:p>
    <w:p w14:paraId="44685F68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Working with Response Cookies</w:t>
      </w:r>
    </w:p>
    <w:p w14:paraId="7320E0DC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Handling Authentication types</w:t>
      </w:r>
    </w:p>
    <w:p w14:paraId="4F5F4E15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Types Parameters and working with Parameters</w:t>
      </w:r>
    </w:p>
    <w:p w14:paraId="164366B4" w14:textId="70BC3272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use Request Specification Builder &amp; Response Specification Builder</w:t>
      </w:r>
    </w:p>
    <w:p w14:paraId="32C7D086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Logging</w:t>
      </w:r>
    </w:p>
    <w:p w14:paraId="369762F2" w14:textId="6FC040BF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JSON</w:t>
      </w:r>
    </w:p>
    <w:p w14:paraId="68BBB594" w14:textId="5A85B982" w:rsidR="0043779A" w:rsidRPr="007F38FC" w:rsidRDefault="007C7597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serialization</w:t>
      </w:r>
      <w:r w:rsidR="0043779A" w:rsidRPr="007F38FC">
        <w:rPr>
          <w:rFonts w:ascii="Open Sans" w:hAnsi="Open Sans" w:cs="Open Sans"/>
          <w:color w:val="000000"/>
          <w:sz w:val="22"/>
          <w:szCs w:val="22"/>
        </w:rPr>
        <w:t xml:space="preserve"> &amp; De-Serialization XML</w:t>
      </w:r>
    </w:p>
    <w:p w14:paraId="0431DC8A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Rest Assured End-to-End Test Case</w:t>
      </w:r>
    </w:p>
    <w:p w14:paraId="07E65195" w14:textId="50BC1DDF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 xml:space="preserve">RestAssured Automation Framework </w:t>
      </w:r>
      <w:bookmarkStart w:id="0" w:name="_GoBack"/>
      <w:bookmarkEnd w:id="0"/>
    </w:p>
    <w:p w14:paraId="29D4847E" w14:textId="77777777" w:rsidR="0043779A" w:rsidRPr="007F38FC" w:rsidRDefault="0043779A" w:rsidP="00CA7344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7F38FC">
        <w:rPr>
          <w:rFonts w:ascii="Open Sans" w:hAnsi="Open Sans" w:cs="Open Sans"/>
          <w:color w:val="000000"/>
          <w:sz w:val="22"/>
          <w:szCs w:val="22"/>
        </w:rPr>
        <w:t>How to run API tests using Maven CLI</w:t>
      </w:r>
    </w:p>
    <w:p w14:paraId="0E4D124E" w14:textId="72AD3EBA" w:rsidR="002A49A5" w:rsidRPr="007F38FC" w:rsidRDefault="0043779A" w:rsidP="005C4141">
      <w:pPr>
        <w:pStyle w:val="font8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Open Sans" w:hAnsi="Open Sans" w:cs="Open Sans"/>
          <w:sz w:val="22"/>
          <w:szCs w:val="22"/>
        </w:rPr>
      </w:pPr>
      <w:r w:rsidRPr="00617153">
        <w:rPr>
          <w:rFonts w:ascii="Open Sans" w:hAnsi="Open Sans" w:cs="Open Sans"/>
          <w:color w:val="000000"/>
          <w:sz w:val="22"/>
          <w:szCs w:val="22"/>
        </w:rPr>
        <w:t>Run Rest Assured tests in Jenkins</w:t>
      </w:r>
    </w:p>
    <w:sectPr w:rsidR="002A49A5" w:rsidRPr="007F38FC" w:rsidSect="00C76FEC">
      <w:headerReference w:type="default" r:id="rId7"/>
      <w:pgSz w:w="12240" w:h="15840"/>
      <w:pgMar w:top="1035" w:right="7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2740F" w14:textId="77777777" w:rsidR="00DB7AB7" w:rsidRDefault="00DB7AB7">
      <w:pPr>
        <w:spacing w:line="240" w:lineRule="auto"/>
      </w:pPr>
      <w:r>
        <w:separator/>
      </w:r>
    </w:p>
  </w:endnote>
  <w:endnote w:type="continuationSeparator" w:id="0">
    <w:p w14:paraId="403F4D82" w14:textId="77777777" w:rsidR="00DB7AB7" w:rsidRDefault="00DB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F6AB2" w14:textId="77777777" w:rsidR="00DB7AB7" w:rsidRDefault="00DB7AB7">
      <w:pPr>
        <w:spacing w:line="240" w:lineRule="auto"/>
      </w:pPr>
      <w:r>
        <w:separator/>
      </w:r>
    </w:p>
  </w:footnote>
  <w:footnote w:type="continuationSeparator" w:id="0">
    <w:p w14:paraId="40746DD5" w14:textId="77777777" w:rsidR="00DB7AB7" w:rsidRDefault="00DB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C0B84" w14:textId="399B0A7F" w:rsidR="001E39F6" w:rsidRDefault="001E39F6" w:rsidP="00531DFE">
    <w:pPr>
      <w:pStyle w:val="Heading2"/>
      <w:spacing w:before="0" w:line="288" w:lineRule="atLeast"/>
      <w:jc w:val="right"/>
      <w:textAlignment w:val="baseline"/>
      <w:rPr>
        <w:rStyle w:val="color14"/>
        <w:rFonts w:ascii="Open Sans" w:hAnsi="Open Sans" w:cs="Open Sans"/>
        <w:color w:val="F79646" w:themeColor="accent6"/>
        <w:sz w:val="48"/>
        <w:szCs w:val="48"/>
        <w:bdr w:val="none" w:sz="0" w:space="0" w:color="auto" w:frame="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61571"/>
    <w:multiLevelType w:val="hybridMultilevel"/>
    <w:tmpl w:val="9760B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75915D6"/>
    <w:multiLevelType w:val="hybridMultilevel"/>
    <w:tmpl w:val="E66C4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20179F"/>
    <w:multiLevelType w:val="hybridMultilevel"/>
    <w:tmpl w:val="E22C3B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EC23F0"/>
    <w:multiLevelType w:val="hybridMultilevel"/>
    <w:tmpl w:val="DCFC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63093"/>
    <w:multiLevelType w:val="hybridMultilevel"/>
    <w:tmpl w:val="2FBC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15B7C"/>
    <w:multiLevelType w:val="hybridMultilevel"/>
    <w:tmpl w:val="BF80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C7EA3"/>
    <w:multiLevelType w:val="hybridMultilevel"/>
    <w:tmpl w:val="1CCC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EC65F9"/>
    <w:multiLevelType w:val="hybridMultilevel"/>
    <w:tmpl w:val="B82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FE0E16"/>
    <w:multiLevelType w:val="hybridMultilevel"/>
    <w:tmpl w:val="42029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96E82"/>
    <w:multiLevelType w:val="hybridMultilevel"/>
    <w:tmpl w:val="A640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191085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4C7684"/>
    <w:multiLevelType w:val="hybridMultilevel"/>
    <w:tmpl w:val="D97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D4E32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076747"/>
    <w:multiLevelType w:val="hybridMultilevel"/>
    <w:tmpl w:val="A8A68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8152C9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793C48"/>
    <w:multiLevelType w:val="hybridMultilevel"/>
    <w:tmpl w:val="8C146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692ADE"/>
    <w:multiLevelType w:val="multilevel"/>
    <w:tmpl w:val="9D74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1E7C7F"/>
    <w:multiLevelType w:val="hybridMultilevel"/>
    <w:tmpl w:val="A512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844F9"/>
    <w:multiLevelType w:val="hybridMultilevel"/>
    <w:tmpl w:val="76BCA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385A76"/>
    <w:multiLevelType w:val="hybridMultilevel"/>
    <w:tmpl w:val="7464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C10D9"/>
    <w:multiLevelType w:val="hybridMultilevel"/>
    <w:tmpl w:val="27B49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4BACC6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32" w15:restartNumberingAfterBreak="0">
    <w:nsid w:val="7DF91369"/>
    <w:multiLevelType w:val="hybridMultilevel"/>
    <w:tmpl w:val="9D32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  <w:lvlOverride w:ilvl="0">
      <w:startOverride w:val="1"/>
    </w:lvlOverride>
  </w:num>
  <w:num w:numId="3">
    <w:abstractNumId w:val="31"/>
  </w:num>
  <w:num w:numId="4">
    <w:abstractNumId w:val="31"/>
    <w:lvlOverride w:ilvl="0">
      <w:startOverride w:val="1"/>
    </w:lvlOverride>
  </w:num>
  <w:num w:numId="5">
    <w:abstractNumId w:val="8"/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9"/>
  </w:num>
  <w:num w:numId="20">
    <w:abstractNumId w:val="17"/>
  </w:num>
  <w:num w:numId="21">
    <w:abstractNumId w:val="25"/>
  </w:num>
  <w:num w:numId="22">
    <w:abstractNumId w:val="26"/>
  </w:num>
  <w:num w:numId="23">
    <w:abstractNumId w:val="20"/>
  </w:num>
  <w:num w:numId="24">
    <w:abstractNumId w:val="24"/>
  </w:num>
  <w:num w:numId="25">
    <w:abstractNumId w:val="22"/>
  </w:num>
  <w:num w:numId="26">
    <w:abstractNumId w:val="13"/>
  </w:num>
  <w:num w:numId="27">
    <w:abstractNumId w:val="27"/>
  </w:num>
  <w:num w:numId="28">
    <w:abstractNumId w:val="11"/>
  </w:num>
  <w:num w:numId="29">
    <w:abstractNumId w:val="16"/>
  </w:num>
  <w:num w:numId="30">
    <w:abstractNumId w:val="14"/>
  </w:num>
  <w:num w:numId="31">
    <w:abstractNumId w:val="32"/>
  </w:num>
  <w:num w:numId="32">
    <w:abstractNumId w:val="29"/>
  </w:num>
  <w:num w:numId="33">
    <w:abstractNumId w:val="12"/>
  </w:num>
  <w:num w:numId="34">
    <w:abstractNumId w:val="18"/>
  </w:num>
  <w:num w:numId="35">
    <w:abstractNumId w:val="28"/>
  </w:num>
  <w:num w:numId="36">
    <w:abstractNumId w:val="15"/>
  </w:num>
  <w:num w:numId="37">
    <w:abstractNumId w:val="21"/>
  </w:num>
  <w:num w:numId="38">
    <w:abstractNumId w:val="30"/>
  </w:num>
  <w:num w:numId="39">
    <w:abstractNumId w:val="23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30"/>
    <w:rsid w:val="00004142"/>
    <w:rsid w:val="000144FD"/>
    <w:rsid w:val="000150E9"/>
    <w:rsid w:val="0001733D"/>
    <w:rsid w:val="00030E3C"/>
    <w:rsid w:val="00034BBB"/>
    <w:rsid w:val="00036DEF"/>
    <w:rsid w:val="00051600"/>
    <w:rsid w:val="000521D4"/>
    <w:rsid w:val="00055B55"/>
    <w:rsid w:val="000650D5"/>
    <w:rsid w:val="00072D27"/>
    <w:rsid w:val="00083C22"/>
    <w:rsid w:val="00086E87"/>
    <w:rsid w:val="000871A8"/>
    <w:rsid w:val="000A036B"/>
    <w:rsid w:val="000A315B"/>
    <w:rsid w:val="000D0E4A"/>
    <w:rsid w:val="000D3F9C"/>
    <w:rsid w:val="000E2CC1"/>
    <w:rsid w:val="000E4E74"/>
    <w:rsid w:val="000F11B9"/>
    <w:rsid w:val="000F1A09"/>
    <w:rsid w:val="00102341"/>
    <w:rsid w:val="00105960"/>
    <w:rsid w:val="001073CE"/>
    <w:rsid w:val="00121553"/>
    <w:rsid w:val="0012760C"/>
    <w:rsid w:val="00131CAB"/>
    <w:rsid w:val="001439D4"/>
    <w:rsid w:val="0015428A"/>
    <w:rsid w:val="0016031F"/>
    <w:rsid w:val="00162ABD"/>
    <w:rsid w:val="0019224D"/>
    <w:rsid w:val="00192E42"/>
    <w:rsid w:val="001D0BD1"/>
    <w:rsid w:val="001E39F6"/>
    <w:rsid w:val="001F61B6"/>
    <w:rsid w:val="00200059"/>
    <w:rsid w:val="002017AC"/>
    <w:rsid w:val="00202443"/>
    <w:rsid w:val="0020343C"/>
    <w:rsid w:val="0021403C"/>
    <w:rsid w:val="002265F0"/>
    <w:rsid w:val="002356F6"/>
    <w:rsid w:val="002359ED"/>
    <w:rsid w:val="002469E1"/>
    <w:rsid w:val="002510F7"/>
    <w:rsid w:val="00252520"/>
    <w:rsid w:val="00253463"/>
    <w:rsid w:val="002625F9"/>
    <w:rsid w:val="002631F7"/>
    <w:rsid w:val="0026484A"/>
    <w:rsid w:val="00264A06"/>
    <w:rsid w:val="0026504D"/>
    <w:rsid w:val="00266B48"/>
    <w:rsid w:val="00276926"/>
    <w:rsid w:val="002A49A5"/>
    <w:rsid w:val="002A52A1"/>
    <w:rsid w:val="002A67C8"/>
    <w:rsid w:val="002B40B7"/>
    <w:rsid w:val="002C5D75"/>
    <w:rsid w:val="002C64D6"/>
    <w:rsid w:val="002D0D91"/>
    <w:rsid w:val="002E57EE"/>
    <w:rsid w:val="002F6125"/>
    <w:rsid w:val="00301789"/>
    <w:rsid w:val="003048CE"/>
    <w:rsid w:val="00325194"/>
    <w:rsid w:val="00327A48"/>
    <w:rsid w:val="00334BF0"/>
    <w:rsid w:val="0034038A"/>
    <w:rsid w:val="00360582"/>
    <w:rsid w:val="00366728"/>
    <w:rsid w:val="003728E3"/>
    <w:rsid w:val="00382273"/>
    <w:rsid w:val="00383F84"/>
    <w:rsid w:val="003962D3"/>
    <w:rsid w:val="003B0871"/>
    <w:rsid w:val="003B36C2"/>
    <w:rsid w:val="003C7D9D"/>
    <w:rsid w:val="003D58AC"/>
    <w:rsid w:val="003D5B24"/>
    <w:rsid w:val="003D6FE5"/>
    <w:rsid w:val="003E3A63"/>
    <w:rsid w:val="00414C51"/>
    <w:rsid w:val="0042398D"/>
    <w:rsid w:val="004334D1"/>
    <w:rsid w:val="0043779A"/>
    <w:rsid w:val="00440471"/>
    <w:rsid w:val="00456F45"/>
    <w:rsid w:val="00457BEB"/>
    <w:rsid w:val="00461B2E"/>
    <w:rsid w:val="00482CFC"/>
    <w:rsid w:val="00487996"/>
    <w:rsid w:val="00491910"/>
    <w:rsid w:val="00495E4C"/>
    <w:rsid w:val="004A38C3"/>
    <w:rsid w:val="004A3D03"/>
    <w:rsid w:val="004B6D7F"/>
    <w:rsid w:val="004B7314"/>
    <w:rsid w:val="004D785F"/>
    <w:rsid w:val="004E0E41"/>
    <w:rsid w:val="004E53D1"/>
    <w:rsid w:val="004E744B"/>
    <w:rsid w:val="004F7760"/>
    <w:rsid w:val="0051424C"/>
    <w:rsid w:val="00520AC9"/>
    <w:rsid w:val="00531DFE"/>
    <w:rsid w:val="00576CD6"/>
    <w:rsid w:val="00594254"/>
    <w:rsid w:val="005B2295"/>
    <w:rsid w:val="005B6EB8"/>
    <w:rsid w:val="005C0CFB"/>
    <w:rsid w:val="005C2488"/>
    <w:rsid w:val="005D388A"/>
    <w:rsid w:val="005E3D0A"/>
    <w:rsid w:val="005F6620"/>
    <w:rsid w:val="00610596"/>
    <w:rsid w:val="0061351D"/>
    <w:rsid w:val="00614CAB"/>
    <w:rsid w:val="00616E26"/>
    <w:rsid w:val="00617153"/>
    <w:rsid w:val="00623101"/>
    <w:rsid w:val="00624079"/>
    <w:rsid w:val="00630A7F"/>
    <w:rsid w:val="006336BA"/>
    <w:rsid w:val="00633BC0"/>
    <w:rsid w:val="00661C2D"/>
    <w:rsid w:val="00661DE5"/>
    <w:rsid w:val="006640F2"/>
    <w:rsid w:val="006706DE"/>
    <w:rsid w:val="00670AF3"/>
    <w:rsid w:val="00691A1E"/>
    <w:rsid w:val="0069487E"/>
    <w:rsid w:val="006A50D0"/>
    <w:rsid w:val="006B0389"/>
    <w:rsid w:val="006B0B82"/>
    <w:rsid w:val="006B7EF2"/>
    <w:rsid w:val="006C3B5F"/>
    <w:rsid w:val="006C77F0"/>
    <w:rsid w:val="006C7AD2"/>
    <w:rsid w:val="006D3A72"/>
    <w:rsid w:val="006F53EE"/>
    <w:rsid w:val="007049DF"/>
    <w:rsid w:val="0071526D"/>
    <w:rsid w:val="00717507"/>
    <w:rsid w:val="007241CD"/>
    <w:rsid w:val="007263B8"/>
    <w:rsid w:val="00726D9C"/>
    <w:rsid w:val="00726F2C"/>
    <w:rsid w:val="00727F91"/>
    <w:rsid w:val="00736D30"/>
    <w:rsid w:val="00741F54"/>
    <w:rsid w:val="00742FF3"/>
    <w:rsid w:val="007665E8"/>
    <w:rsid w:val="00794B27"/>
    <w:rsid w:val="00794D9F"/>
    <w:rsid w:val="007A24C0"/>
    <w:rsid w:val="007A7846"/>
    <w:rsid w:val="007B28EB"/>
    <w:rsid w:val="007B4427"/>
    <w:rsid w:val="007B64A9"/>
    <w:rsid w:val="007C7597"/>
    <w:rsid w:val="007D455E"/>
    <w:rsid w:val="007E6559"/>
    <w:rsid w:val="007F04D1"/>
    <w:rsid w:val="007F38FC"/>
    <w:rsid w:val="007F66F5"/>
    <w:rsid w:val="00812400"/>
    <w:rsid w:val="0082203C"/>
    <w:rsid w:val="008360A8"/>
    <w:rsid w:val="008416E0"/>
    <w:rsid w:val="00845283"/>
    <w:rsid w:val="00847A41"/>
    <w:rsid w:val="00853122"/>
    <w:rsid w:val="00857399"/>
    <w:rsid w:val="00872438"/>
    <w:rsid w:val="00883ECA"/>
    <w:rsid w:val="00890770"/>
    <w:rsid w:val="00897BFF"/>
    <w:rsid w:val="008A4C4D"/>
    <w:rsid w:val="008C42EA"/>
    <w:rsid w:val="008C4BFD"/>
    <w:rsid w:val="008C61B9"/>
    <w:rsid w:val="008E4C5E"/>
    <w:rsid w:val="008E4CA9"/>
    <w:rsid w:val="008F4647"/>
    <w:rsid w:val="008F497E"/>
    <w:rsid w:val="00907BE9"/>
    <w:rsid w:val="00912477"/>
    <w:rsid w:val="009139AF"/>
    <w:rsid w:val="00927AC9"/>
    <w:rsid w:val="00943B06"/>
    <w:rsid w:val="00945864"/>
    <w:rsid w:val="0095488E"/>
    <w:rsid w:val="00954E82"/>
    <w:rsid w:val="0096324E"/>
    <w:rsid w:val="009772B2"/>
    <w:rsid w:val="009853E9"/>
    <w:rsid w:val="00996E16"/>
    <w:rsid w:val="009B69C5"/>
    <w:rsid w:val="009C2A68"/>
    <w:rsid w:val="009C4503"/>
    <w:rsid w:val="009E0635"/>
    <w:rsid w:val="009E15FF"/>
    <w:rsid w:val="009F72A7"/>
    <w:rsid w:val="00A119D9"/>
    <w:rsid w:val="00A208A6"/>
    <w:rsid w:val="00A21BED"/>
    <w:rsid w:val="00A27D99"/>
    <w:rsid w:val="00A33B87"/>
    <w:rsid w:val="00A60D92"/>
    <w:rsid w:val="00A634F4"/>
    <w:rsid w:val="00A70203"/>
    <w:rsid w:val="00A70FB1"/>
    <w:rsid w:val="00A73427"/>
    <w:rsid w:val="00A80B86"/>
    <w:rsid w:val="00A8410D"/>
    <w:rsid w:val="00A86EAC"/>
    <w:rsid w:val="00A923E7"/>
    <w:rsid w:val="00AA661C"/>
    <w:rsid w:val="00AB3377"/>
    <w:rsid w:val="00AC241F"/>
    <w:rsid w:val="00AC2F58"/>
    <w:rsid w:val="00AD2CBA"/>
    <w:rsid w:val="00AD39D9"/>
    <w:rsid w:val="00B3451D"/>
    <w:rsid w:val="00B369B4"/>
    <w:rsid w:val="00B53817"/>
    <w:rsid w:val="00B61F85"/>
    <w:rsid w:val="00B66306"/>
    <w:rsid w:val="00BA3CC7"/>
    <w:rsid w:val="00BA62CE"/>
    <w:rsid w:val="00BB10E7"/>
    <w:rsid w:val="00BF4286"/>
    <w:rsid w:val="00BF457D"/>
    <w:rsid w:val="00BF4775"/>
    <w:rsid w:val="00C2055F"/>
    <w:rsid w:val="00C350B7"/>
    <w:rsid w:val="00C37344"/>
    <w:rsid w:val="00C55452"/>
    <w:rsid w:val="00C66277"/>
    <w:rsid w:val="00C713D3"/>
    <w:rsid w:val="00C76FEC"/>
    <w:rsid w:val="00CA0C45"/>
    <w:rsid w:val="00CA4C49"/>
    <w:rsid w:val="00CA7344"/>
    <w:rsid w:val="00CB54CA"/>
    <w:rsid w:val="00CB7108"/>
    <w:rsid w:val="00CC3AB0"/>
    <w:rsid w:val="00CE15DB"/>
    <w:rsid w:val="00CE1BC3"/>
    <w:rsid w:val="00CF020C"/>
    <w:rsid w:val="00CF12AE"/>
    <w:rsid w:val="00CF554F"/>
    <w:rsid w:val="00D07CC9"/>
    <w:rsid w:val="00D1798D"/>
    <w:rsid w:val="00D529C4"/>
    <w:rsid w:val="00D535DD"/>
    <w:rsid w:val="00D602C1"/>
    <w:rsid w:val="00D6478A"/>
    <w:rsid w:val="00D7697E"/>
    <w:rsid w:val="00D90156"/>
    <w:rsid w:val="00D902A4"/>
    <w:rsid w:val="00DB2086"/>
    <w:rsid w:val="00DB2323"/>
    <w:rsid w:val="00DB331E"/>
    <w:rsid w:val="00DB7AB7"/>
    <w:rsid w:val="00DC4E21"/>
    <w:rsid w:val="00DC64DD"/>
    <w:rsid w:val="00DD5358"/>
    <w:rsid w:val="00DE47BB"/>
    <w:rsid w:val="00E06D56"/>
    <w:rsid w:val="00E10B87"/>
    <w:rsid w:val="00E224A0"/>
    <w:rsid w:val="00E254F0"/>
    <w:rsid w:val="00E323D5"/>
    <w:rsid w:val="00E51168"/>
    <w:rsid w:val="00E54AC4"/>
    <w:rsid w:val="00E56321"/>
    <w:rsid w:val="00E57EF2"/>
    <w:rsid w:val="00E72A21"/>
    <w:rsid w:val="00E7715A"/>
    <w:rsid w:val="00E7758C"/>
    <w:rsid w:val="00E8336C"/>
    <w:rsid w:val="00E91288"/>
    <w:rsid w:val="00EB2C31"/>
    <w:rsid w:val="00EB700D"/>
    <w:rsid w:val="00EC1D0F"/>
    <w:rsid w:val="00EF2D7A"/>
    <w:rsid w:val="00EF672A"/>
    <w:rsid w:val="00F06BEC"/>
    <w:rsid w:val="00F227F3"/>
    <w:rsid w:val="00F33B83"/>
    <w:rsid w:val="00F33CEC"/>
    <w:rsid w:val="00F54BD0"/>
    <w:rsid w:val="00F563E9"/>
    <w:rsid w:val="00F66E41"/>
    <w:rsid w:val="00F92FFB"/>
    <w:rsid w:val="00FB2DA3"/>
    <w:rsid w:val="00FC11C4"/>
    <w:rsid w:val="00FC11EC"/>
    <w:rsid w:val="00FC538F"/>
    <w:rsid w:val="00FC7614"/>
    <w:rsid w:val="00FD4E27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FDE6EF"/>
  <w15:chartTrackingRefBased/>
  <w15:docId w15:val="{2F1556A1-BCA6-4800-A97B-D2027E0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4BACC6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4A442A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4A442A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4A442A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4A442A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4BACC6" w:themeColor="accent5"/>
      </w:pBdr>
      <w:shd w:val="clear" w:color="auto" w:fill="4BACC6" w:themeFill="accent5"/>
      <w:spacing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4BACC6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4BACC6" w:themeColor="accent5"/>
        <w:bottom w:val="single" w:sz="48" w:space="1" w:color="4BACC6" w:themeColor="accent5"/>
      </w:pBdr>
      <w:shd w:val="clear" w:color="auto" w:fill="4BACC6" w:themeFill="accent5"/>
      <w:spacing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4BACC6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4BACC6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487996"/>
    <w:rPr>
      <w:rFonts w:asciiTheme="majorHAnsi" w:eastAsiaTheme="majorEastAsia" w:hAnsiTheme="majorHAnsi" w:cstheme="majorBidi"/>
      <w:color w:val="244061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943634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4BACC6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4BACC6" w:themeColor="accent5"/>
      </w:pBdr>
      <w:spacing w:before="360" w:after="240"/>
      <w:contextualSpacing/>
    </w:pPr>
    <w:rPr>
      <w:rFonts w:asciiTheme="majorHAnsi" w:hAnsiTheme="majorHAnsi"/>
      <w:color w:val="4A442A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244061" w:themeColor="accent1" w:themeShade="80"/>
        <w:left w:val="single" w:sz="2" w:space="10" w:color="244061" w:themeColor="accent1" w:themeShade="80"/>
        <w:bottom w:val="single" w:sz="2" w:space="10" w:color="244061" w:themeColor="accent1" w:themeShade="80"/>
        <w:right w:val="single" w:sz="2" w:space="10" w:color="244061" w:themeColor="accent1" w:themeShade="80"/>
      </w:pBdr>
      <w:ind w:left="1152" w:right="1152"/>
    </w:pPr>
    <w:rPr>
      <w:rFonts w:eastAsiaTheme="minorEastAsia"/>
      <w:i/>
      <w:iCs/>
      <w:color w:val="244061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244061" w:themeColor="accent1" w:themeShade="80"/>
        <w:bottom w:val="single" w:sz="4" w:space="10" w:color="244061" w:themeColor="accent1" w:themeShade="80"/>
      </w:pBdr>
      <w:spacing w:before="360" w:after="360"/>
      <w:jc w:val="center"/>
    </w:pPr>
    <w:rPr>
      <w:i/>
      <w:iCs/>
      <w:color w:val="24406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24406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244061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paragraph" w:customStyle="1" w:styleId="font8">
    <w:name w:val="font_8"/>
    <w:basedOn w:val="Normal"/>
    <w:rsid w:val="002A4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xguard">
    <w:name w:val="wixguard"/>
    <w:basedOn w:val="DefaultParagraphFont"/>
    <w:rsid w:val="002A49A5"/>
  </w:style>
  <w:style w:type="character" w:customStyle="1" w:styleId="color14">
    <w:name w:val="color_14"/>
    <w:basedOn w:val="DefaultParagraphFont"/>
    <w:rsid w:val="001E3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2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6921">
          <w:marLeft w:val="0"/>
          <w:marRight w:val="0"/>
          <w:marTop w:val="0"/>
          <w:marBottom w:val="10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922396">
          <w:marLeft w:val="0"/>
          <w:marRight w:val="0"/>
          <w:marTop w:val="0"/>
          <w:marBottom w:val="6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TF16412252.dotx" TargetMode="External"/></Relationships>
</file>

<file path=word/theme/theme1.xml><?xml version="1.0" encoding="utf-8"?>
<a:theme xmlns:a="http://schemas.openxmlformats.org/drawingml/2006/main" name="Win32Ta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TF16412252.dotx</Template>
  <TotalTime>1379</TotalTime>
  <Pages>7</Pages>
  <Words>1017</Words>
  <Characters>5802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</cp:revision>
  <dcterms:created xsi:type="dcterms:W3CDTF">2019-04-13T14:18:00Z</dcterms:created>
  <dcterms:modified xsi:type="dcterms:W3CDTF">2020-02-16T07:16:00Z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2018-04-02T23:58:53.5260065Z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